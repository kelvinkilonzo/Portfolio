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1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58"/>
        <w:gridCol w:w="731"/>
        <w:gridCol w:w="6829"/>
      </w:tblGrid>
      <w:tr w:rsidR="001B2ABD" w:rsidRPr="00CC270A" w:rsidTr="0053159E">
        <w:trPr>
          <w:trHeight w:val="4609"/>
        </w:trPr>
        <w:tc>
          <w:tcPr>
            <w:tcW w:w="3658" w:type="dxa"/>
            <w:vAlign w:val="bottom"/>
          </w:tcPr>
          <w:p w:rsidR="001B2ABD" w:rsidRPr="00CC270A" w:rsidRDefault="001B2ABD" w:rsidP="001B2ABD">
            <w:pPr>
              <w:tabs>
                <w:tab w:val="left" w:pos="990"/>
              </w:tabs>
              <w:jc w:val="center"/>
              <w:rPr>
                <w:sz w:val="20"/>
                <w:szCs w:val="20"/>
              </w:rPr>
            </w:pPr>
            <w:r w:rsidRPr="00CC270A">
              <w:rPr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2F46092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31" w:type="dxa"/>
          </w:tcPr>
          <w:p w:rsidR="001B2ABD" w:rsidRPr="00CC270A" w:rsidRDefault="001B2ABD" w:rsidP="000C45FF">
            <w:pPr>
              <w:tabs>
                <w:tab w:val="left" w:pos="990"/>
              </w:tabs>
              <w:rPr>
                <w:sz w:val="20"/>
                <w:szCs w:val="20"/>
              </w:rPr>
            </w:pPr>
          </w:p>
        </w:tc>
        <w:tc>
          <w:tcPr>
            <w:tcW w:w="6829" w:type="dxa"/>
            <w:vAlign w:val="bottom"/>
          </w:tcPr>
          <w:p w:rsidR="00024774" w:rsidRDefault="00400B2E" w:rsidP="006270B1">
            <w:pPr>
              <w:pStyle w:val="Title"/>
              <w:rPr>
                <w:b/>
                <w:sz w:val="56"/>
                <w:szCs w:val="56"/>
              </w:rPr>
            </w:pPr>
            <w:r w:rsidRPr="00CC270A">
              <w:rPr>
                <w:b/>
                <w:sz w:val="56"/>
                <w:szCs w:val="56"/>
              </w:rPr>
              <w:t>kelvin kilonzo</w:t>
            </w:r>
          </w:p>
          <w:p w:rsidR="006270B1" w:rsidRPr="006270B1" w:rsidRDefault="006270B1" w:rsidP="006270B1">
            <w:pPr>
              <w:rPr>
                <w:b/>
                <w:sz w:val="28"/>
                <w:szCs w:val="28"/>
              </w:rPr>
            </w:pPr>
            <w:r w:rsidRPr="006270B1">
              <w:rPr>
                <w:b/>
                <w:sz w:val="28"/>
                <w:szCs w:val="28"/>
              </w:rPr>
              <w:t>Front End Web Developer</w:t>
            </w:r>
          </w:p>
          <w:p w:rsidR="00024774" w:rsidRPr="006A29E3" w:rsidRDefault="006A658A" w:rsidP="00024774">
            <w:pPr>
              <w:rPr>
                <w:b/>
                <w:color w:val="808080" w:themeColor="background1" w:themeShade="80"/>
                <w:sz w:val="20"/>
                <w:szCs w:val="20"/>
              </w:rPr>
            </w:pPr>
            <w:r w:rsidRPr="006A29E3">
              <w:rPr>
                <w:b/>
                <w:color w:val="808080" w:themeColor="background1" w:themeShade="80"/>
                <w:sz w:val="20"/>
                <w:szCs w:val="20"/>
              </w:rPr>
              <w:t>Meru, Kenya</w:t>
            </w:r>
          </w:p>
        </w:tc>
      </w:tr>
      <w:tr w:rsidR="00805DEF" w:rsidRPr="00805DEF" w:rsidTr="0053159E">
        <w:trPr>
          <w:trHeight w:val="8215"/>
        </w:trPr>
        <w:tc>
          <w:tcPr>
            <w:tcW w:w="3658" w:type="dxa"/>
            <w:shd w:val="clear" w:color="auto" w:fill="auto"/>
          </w:tcPr>
          <w:sdt>
            <w:sdtPr>
              <w:rPr>
                <w:sz w:val="20"/>
                <w:szCs w:val="20"/>
              </w:rPr>
              <w:id w:val="-1711873194"/>
              <w:placeholder>
                <w:docPart w:val="57B7F83D390E42998DF777F6A0505846"/>
              </w:placeholder>
              <w:temporary/>
              <w:showingPlcHdr/>
              <w15:appearance w15:val="hidden"/>
            </w:sdtPr>
            <w:sdtEndPr/>
            <w:sdtContent>
              <w:p w:rsidR="001B2ABD" w:rsidRPr="00CC270A" w:rsidRDefault="00036450" w:rsidP="00036450">
                <w:pPr>
                  <w:pStyle w:val="Heading3"/>
                  <w:rPr>
                    <w:sz w:val="20"/>
                    <w:szCs w:val="20"/>
                  </w:rPr>
                </w:pPr>
                <w:r w:rsidRPr="00CC270A">
                  <w:rPr>
                    <w:sz w:val="20"/>
                    <w:szCs w:val="20"/>
                  </w:rPr>
                  <w:t>Profile</w:t>
                </w:r>
              </w:p>
            </w:sdtContent>
          </w:sdt>
          <w:p w:rsidR="006A658A" w:rsidRPr="00B5081E" w:rsidRDefault="006A658A" w:rsidP="00B508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a Front End developer who is really passionate about the UI a</w:t>
            </w:r>
            <w:r w:rsidR="00A47892">
              <w:rPr>
                <w:sz w:val="20"/>
                <w:szCs w:val="20"/>
              </w:rPr>
              <w:t>nd UX part of website development</w:t>
            </w:r>
            <w:r>
              <w:rPr>
                <w:sz w:val="20"/>
                <w:szCs w:val="20"/>
              </w:rPr>
              <w:t>.</w:t>
            </w:r>
            <w:r w:rsidR="00B5081E">
              <w:rPr>
                <w:sz w:val="20"/>
                <w:szCs w:val="20"/>
              </w:rPr>
              <w:t xml:space="preserve"> I </w:t>
            </w:r>
            <w:r w:rsidR="00D11A9A">
              <w:rPr>
                <w:sz w:val="20"/>
                <w:szCs w:val="20"/>
              </w:rPr>
              <w:t xml:space="preserve">have </w:t>
            </w:r>
            <w:r w:rsidR="00D11A9A" w:rsidRPr="00B5081E">
              <w:rPr>
                <w:sz w:val="20"/>
                <w:szCs w:val="20"/>
              </w:rPr>
              <w:t>knowledge</w:t>
            </w:r>
            <w:r w:rsidR="00B5081E" w:rsidRPr="00B5081E">
              <w:rPr>
                <w:sz w:val="20"/>
                <w:szCs w:val="20"/>
              </w:rPr>
              <w:t xml:space="preserve"> in web technologies like </w:t>
            </w:r>
            <w:r w:rsidR="00A37802">
              <w:rPr>
                <w:rFonts w:eastAsia="Times New Roman" w:cs="Helvetica"/>
                <w:color w:val="000000"/>
                <w:sz w:val="20"/>
                <w:szCs w:val="20"/>
              </w:rPr>
              <w:t>HTML5, CS</w:t>
            </w:r>
            <w:r w:rsidR="00B5081E" w:rsidRPr="00B5081E">
              <w:rPr>
                <w:rFonts w:eastAsia="Times New Roman" w:cs="Helvetica"/>
                <w:color w:val="000000"/>
                <w:sz w:val="20"/>
                <w:szCs w:val="20"/>
              </w:rPr>
              <w:t>S3, Sass,</w:t>
            </w:r>
            <w:r w:rsidR="00BE6296">
              <w:rPr>
                <w:rFonts w:eastAsia="Times New Roman" w:cs="Helvetica"/>
                <w:color w:val="000000"/>
                <w:sz w:val="20"/>
                <w:szCs w:val="20"/>
              </w:rPr>
              <w:t xml:space="preserve"> Bootstrap</w:t>
            </w:r>
            <w:r w:rsidR="001D00B1">
              <w:rPr>
                <w:rFonts w:eastAsia="Times New Roman" w:cs="Helvetica"/>
                <w:color w:val="000000"/>
                <w:sz w:val="20"/>
                <w:szCs w:val="20"/>
              </w:rPr>
              <w:t xml:space="preserve"> 4</w:t>
            </w:r>
            <w:r w:rsidR="00BE6296">
              <w:rPr>
                <w:rFonts w:eastAsia="Times New Roman" w:cs="Helvetica"/>
                <w:color w:val="000000"/>
                <w:sz w:val="20"/>
                <w:szCs w:val="20"/>
              </w:rPr>
              <w:t>,</w:t>
            </w:r>
            <w:r w:rsidR="00B5081E" w:rsidRPr="00B5081E">
              <w:rPr>
                <w:rFonts w:eastAsia="Times New Roman" w:cs="Helvetica"/>
                <w:color w:val="000000"/>
                <w:sz w:val="20"/>
                <w:szCs w:val="20"/>
              </w:rPr>
              <w:t xml:space="preserve"> JavaScript, Ajax, Json, Wordpress, Git and Github</w:t>
            </w:r>
            <w:r w:rsidR="00656255">
              <w:rPr>
                <w:rFonts w:eastAsia="Times New Roman" w:cs="Helvetica"/>
                <w:color w:val="000000"/>
                <w:sz w:val="20"/>
                <w:szCs w:val="20"/>
              </w:rPr>
              <w:t xml:space="preserve"> which I use when developing websites and web applications.</w:t>
            </w:r>
            <w:r w:rsidR="008F35B9">
              <w:rPr>
                <w:rFonts w:eastAsia="Times New Roman" w:cs="Helvetica"/>
                <w:color w:val="000000"/>
                <w:sz w:val="20"/>
                <w:szCs w:val="20"/>
              </w:rPr>
              <w:t xml:space="preserve"> I am currently learning React Js.</w:t>
            </w:r>
          </w:p>
          <w:p w:rsidR="00036450" w:rsidRPr="00CC270A" w:rsidRDefault="00036450" w:rsidP="00036450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-1954003311"/>
              <w:placeholder>
                <w:docPart w:val="ACD8CB374EDA47DFBBE78E80FD03A9C0"/>
              </w:placeholder>
              <w:temporary/>
              <w:showingPlcHdr/>
              <w15:appearance w15:val="hidden"/>
            </w:sdtPr>
            <w:sdtEndPr/>
            <w:sdtContent>
              <w:p w:rsidR="00036450" w:rsidRPr="00CC270A" w:rsidRDefault="00CB0055" w:rsidP="00CB0055">
                <w:pPr>
                  <w:pStyle w:val="Heading3"/>
                  <w:rPr>
                    <w:sz w:val="20"/>
                    <w:szCs w:val="20"/>
                  </w:rPr>
                </w:pPr>
                <w:r w:rsidRPr="00024774">
                  <w:rPr>
                    <w:sz w:val="24"/>
                  </w:rPr>
                  <w:t>Contact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111563247"/>
              <w:placeholder>
                <w:docPart w:val="0717569725A94A44AD756540141BF25B"/>
              </w:placeholder>
              <w:temporary/>
              <w:showingPlcHdr/>
              <w15:appearance w15:val="hidden"/>
            </w:sdtPr>
            <w:sdtEndPr/>
            <w:sdtContent>
              <w:p w:rsidR="004D3011" w:rsidRPr="00CC270A" w:rsidRDefault="004D3011" w:rsidP="004D3011">
                <w:pPr>
                  <w:rPr>
                    <w:sz w:val="20"/>
                    <w:szCs w:val="20"/>
                  </w:rPr>
                </w:pPr>
                <w:r w:rsidRPr="00CC270A">
                  <w:rPr>
                    <w:sz w:val="20"/>
                    <w:szCs w:val="20"/>
                  </w:rPr>
                  <w:t>PHONE:</w:t>
                </w:r>
              </w:p>
            </w:sdtContent>
          </w:sdt>
          <w:p w:rsidR="004D3011" w:rsidRPr="00CC270A" w:rsidRDefault="00A73874" w:rsidP="004D3011">
            <w:pPr>
              <w:rPr>
                <w:sz w:val="20"/>
                <w:szCs w:val="20"/>
              </w:rPr>
            </w:pPr>
            <w:r w:rsidRPr="00CC270A">
              <w:rPr>
                <w:sz w:val="20"/>
                <w:szCs w:val="20"/>
              </w:rPr>
              <w:t>+254716172009</w:t>
            </w:r>
          </w:p>
          <w:p w:rsidR="004D3011" w:rsidRPr="00CC270A" w:rsidRDefault="004D3011" w:rsidP="004D3011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67859272"/>
              <w:placeholder>
                <w:docPart w:val="EE3735F508FD4DFD9F2173CE03832295"/>
              </w:placeholder>
              <w:temporary/>
              <w:showingPlcHdr/>
              <w15:appearance w15:val="hidden"/>
            </w:sdtPr>
            <w:sdtEndPr/>
            <w:sdtContent>
              <w:p w:rsidR="004D3011" w:rsidRPr="00CC270A" w:rsidRDefault="004D3011" w:rsidP="004D3011">
                <w:pPr>
                  <w:rPr>
                    <w:sz w:val="20"/>
                    <w:szCs w:val="20"/>
                  </w:rPr>
                </w:pPr>
                <w:r w:rsidRPr="00024774">
                  <w:rPr>
                    <w:sz w:val="20"/>
                    <w:szCs w:val="20"/>
                  </w:rPr>
                  <w:t>WEBSITE:</w:t>
                </w:r>
              </w:p>
            </w:sdtContent>
          </w:sdt>
          <w:p w:rsidR="004D3011" w:rsidRPr="00CC270A" w:rsidRDefault="00F92DDF" w:rsidP="004D30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http://www.kelvinkilonzo.ga</w:t>
            </w:r>
          </w:p>
          <w:p w:rsidR="00A73874" w:rsidRPr="00CC270A" w:rsidRDefault="00A73874" w:rsidP="004D3011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-240260293"/>
              <w:placeholder>
                <w:docPart w:val="403B799B5FCB408F810FB42586180E94"/>
              </w:placeholder>
              <w:temporary/>
              <w:showingPlcHdr/>
              <w15:appearance w15:val="hidden"/>
            </w:sdtPr>
            <w:sdtEndPr/>
            <w:sdtContent>
              <w:p w:rsidR="004D3011" w:rsidRPr="00CC270A" w:rsidRDefault="004D3011" w:rsidP="004D3011">
                <w:pPr>
                  <w:rPr>
                    <w:sz w:val="20"/>
                    <w:szCs w:val="20"/>
                  </w:rPr>
                </w:pPr>
                <w:r w:rsidRPr="00CC270A">
                  <w:rPr>
                    <w:sz w:val="20"/>
                    <w:szCs w:val="20"/>
                  </w:rPr>
                  <w:t>EMAIL:</w:t>
                </w:r>
              </w:p>
            </w:sdtContent>
          </w:sdt>
          <w:p w:rsidR="004D3011" w:rsidRPr="00CC270A" w:rsidRDefault="00A73874" w:rsidP="00A73874">
            <w:pPr>
              <w:rPr>
                <w:sz w:val="20"/>
                <w:szCs w:val="20"/>
              </w:rPr>
            </w:pPr>
            <w:r w:rsidRPr="00CC270A">
              <w:rPr>
                <w:sz w:val="20"/>
                <w:szCs w:val="20"/>
              </w:rPr>
              <w:t>Kelvinkilonzo37</w:t>
            </w:r>
            <w:bookmarkStart w:id="0" w:name="_GoBack"/>
            <w:bookmarkEnd w:id="0"/>
            <w:r w:rsidRPr="00CC270A">
              <w:rPr>
                <w:sz w:val="20"/>
                <w:szCs w:val="20"/>
              </w:rPr>
              <w:t>@gmail.com</w:t>
            </w:r>
          </w:p>
        </w:tc>
        <w:tc>
          <w:tcPr>
            <w:tcW w:w="731" w:type="dxa"/>
          </w:tcPr>
          <w:p w:rsidR="001B2ABD" w:rsidRPr="00CC270A" w:rsidRDefault="001B2ABD" w:rsidP="000C45FF">
            <w:pPr>
              <w:tabs>
                <w:tab w:val="left" w:pos="990"/>
              </w:tabs>
              <w:rPr>
                <w:sz w:val="20"/>
                <w:szCs w:val="20"/>
              </w:rPr>
            </w:pPr>
          </w:p>
        </w:tc>
        <w:tc>
          <w:tcPr>
            <w:tcW w:w="6829" w:type="dxa"/>
          </w:tcPr>
          <w:sdt>
            <w:sdtPr>
              <w:rPr>
                <w:sz w:val="20"/>
                <w:szCs w:val="20"/>
              </w:rPr>
              <w:id w:val="1049110328"/>
              <w:placeholder>
                <w:docPart w:val="57A7A58B1BF3480B993EE6231EBBE1C6"/>
              </w:placeholder>
              <w:temporary/>
              <w:showingPlcHdr/>
              <w15:appearance w15:val="hidden"/>
            </w:sdtPr>
            <w:sdtEndPr/>
            <w:sdtContent>
              <w:p w:rsidR="001B2ABD" w:rsidRPr="00CC270A" w:rsidRDefault="00E25A26" w:rsidP="00036450">
                <w:pPr>
                  <w:pStyle w:val="Heading2"/>
                  <w:rPr>
                    <w:sz w:val="20"/>
                    <w:szCs w:val="20"/>
                  </w:rPr>
                </w:pPr>
                <w:r w:rsidRPr="006970FB">
                  <w:rPr>
                    <w:sz w:val="36"/>
                    <w:szCs w:val="36"/>
                  </w:rPr>
                  <w:t>EDUCATION</w:t>
                </w:r>
              </w:p>
            </w:sdtContent>
          </w:sdt>
          <w:p w:rsidR="00036450" w:rsidRDefault="00400B2E" w:rsidP="00B359E4">
            <w:pPr>
              <w:pStyle w:val="Heading4"/>
              <w:rPr>
                <w:sz w:val="24"/>
                <w:szCs w:val="24"/>
              </w:rPr>
            </w:pPr>
            <w:r w:rsidRPr="00831837">
              <w:rPr>
                <w:sz w:val="24"/>
                <w:szCs w:val="24"/>
              </w:rPr>
              <w:t>Meru National Polytechnic</w:t>
            </w:r>
          </w:p>
          <w:p w:rsidR="00D61032" w:rsidRPr="00D61032" w:rsidRDefault="00D61032" w:rsidP="00D61032"/>
          <w:p w:rsidR="00036450" w:rsidRPr="00D61032" w:rsidRDefault="00400B2E" w:rsidP="00B359E4">
            <w:pPr>
              <w:pStyle w:val="Date"/>
              <w:rPr>
                <w:sz w:val="22"/>
              </w:rPr>
            </w:pPr>
            <w:r w:rsidRPr="00D61032">
              <w:rPr>
                <w:sz w:val="22"/>
              </w:rPr>
              <w:t>2016</w:t>
            </w:r>
            <w:r w:rsidR="00036450" w:rsidRPr="00D61032">
              <w:rPr>
                <w:sz w:val="22"/>
              </w:rPr>
              <w:t xml:space="preserve"> </w:t>
            </w:r>
            <w:r w:rsidR="00A73874" w:rsidRPr="00D61032">
              <w:rPr>
                <w:sz w:val="22"/>
              </w:rPr>
              <w:t>–</w:t>
            </w:r>
            <w:r w:rsidR="00036450" w:rsidRPr="00D61032">
              <w:rPr>
                <w:sz w:val="22"/>
              </w:rPr>
              <w:t xml:space="preserve"> </w:t>
            </w:r>
            <w:r w:rsidRPr="00D61032">
              <w:rPr>
                <w:sz w:val="22"/>
              </w:rPr>
              <w:t>2018</w:t>
            </w:r>
          </w:p>
          <w:p w:rsidR="00A73874" w:rsidRPr="00CC270A" w:rsidRDefault="00A73874" w:rsidP="00A73874">
            <w:pPr>
              <w:rPr>
                <w:sz w:val="20"/>
                <w:szCs w:val="20"/>
              </w:rPr>
            </w:pPr>
          </w:p>
          <w:p w:rsidR="004D3011" w:rsidRPr="00831837" w:rsidRDefault="00A73874" w:rsidP="00036450">
            <w:pPr>
              <w:rPr>
                <w:sz w:val="24"/>
                <w:szCs w:val="24"/>
              </w:rPr>
            </w:pPr>
            <w:r w:rsidRPr="00831837">
              <w:rPr>
                <w:sz w:val="24"/>
                <w:szCs w:val="24"/>
              </w:rPr>
              <w:t>Diploma – Information Communication Technology</w:t>
            </w:r>
          </w:p>
          <w:sdt>
            <w:sdtPr>
              <w:rPr>
                <w:sz w:val="20"/>
                <w:szCs w:val="20"/>
              </w:rPr>
              <w:id w:val="1669594239"/>
              <w:placeholder>
                <w:docPart w:val="CF44A1F24F2144C689EC7C3934493A16"/>
              </w:placeholder>
              <w:temporary/>
              <w:showingPlcHdr/>
              <w15:appearance w15:val="hidden"/>
            </w:sdtPr>
            <w:sdtEndPr/>
            <w:sdtContent>
              <w:p w:rsidR="00036450" w:rsidRPr="00CC270A" w:rsidRDefault="00180329" w:rsidP="00036450">
                <w:pPr>
                  <w:pStyle w:val="Heading2"/>
                  <w:rPr>
                    <w:sz w:val="20"/>
                    <w:szCs w:val="20"/>
                  </w:rPr>
                </w:pPr>
                <w:r w:rsidRPr="006970FB">
                  <w:rPr>
                    <w:rStyle w:val="Heading2Char"/>
                    <w:b/>
                    <w:bCs/>
                    <w:caps/>
                    <w:sz w:val="36"/>
                    <w:szCs w:val="36"/>
                  </w:rPr>
                  <w:t>SKILLS</w:t>
                </w:r>
              </w:p>
            </w:sdtContent>
          </w:sdt>
          <w:p w:rsidR="00B7782E" w:rsidRDefault="00B7782E" w:rsidP="004D3011">
            <w:pPr>
              <w:rPr>
                <w:color w:val="FFFFFF" w:themeColor="background1"/>
                <w:sz w:val="20"/>
                <w:szCs w:val="20"/>
              </w:rPr>
            </w:pPr>
          </w:p>
          <w:p w:rsidR="00B7782E" w:rsidRPr="00B7782E" w:rsidRDefault="00A37802" w:rsidP="00B7782E">
            <w:pPr>
              <w:rPr>
                <w:sz w:val="20"/>
                <w:szCs w:val="20"/>
              </w:rPr>
            </w:pPr>
            <w:r w:rsidRPr="00CC270A">
              <w:rPr>
                <w:noProof/>
                <w:color w:val="000000" w:themeColor="text1"/>
                <w:sz w:val="20"/>
                <w:szCs w:val="20"/>
                <w:lang w:eastAsia="en-US"/>
              </w:rPr>
              <w:drawing>
                <wp:inline distT="0" distB="0" distL="0" distR="0" wp14:anchorId="4D25DABF" wp14:editId="4045C048">
                  <wp:extent cx="4928235" cy="2181225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:rsidR="00B7782E" w:rsidRPr="00B7782E" w:rsidRDefault="00B7782E" w:rsidP="00B7782E">
            <w:pPr>
              <w:rPr>
                <w:sz w:val="20"/>
                <w:szCs w:val="20"/>
              </w:rPr>
            </w:pPr>
          </w:p>
          <w:p w:rsidR="00B7782E" w:rsidRPr="006C12B7" w:rsidRDefault="009F1D1D" w:rsidP="009F1D1D">
            <w:pPr>
              <w:pStyle w:val="Heading2"/>
            </w:pPr>
            <w:r>
              <w:t xml:space="preserve">Other Skills </w:t>
            </w:r>
          </w:p>
          <w:p w:rsidR="009C4FB9" w:rsidRPr="006A658A" w:rsidRDefault="00617151" w:rsidP="0053159E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eastAsia="Times New Roman" w:cs="Helvetica"/>
                <w:color w:val="000000"/>
                <w:sz w:val="20"/>
                <w:szCs w:val="20"/>
              </w:rPr>
            </w:pPr>
            <w:r w:rsidRPr="006A658A">
              <w:rPr>
                <w:rFonts w:eastAsia="Times New Roman" w:cs="Helvetica"/>
                <w:color w:val="000000"/>
                <w:sz w:val="20"/>
                <w:szCs w:val="20"/>
                <w:shd w:val="clear" w:color="auto" w:fill="FFF5CC"/>
              </w:rPr>
              <w:t>Web</w:t>
            </w:r>
            <w:r w:rsidR="009C4FB9" w:rsidRPr="006A658A">
              <w:rPr>
                <w:rFonts w:eastAsia="Times New Roman" w:cs="Helvetica"/>
                <w:color w:val="000000"/>
                <w:sz w:val="20"/>
                <w:szCs w:val="20"/>
              </w:rPr>
              <w:t xml:space="preserve"> Technologies: </w:t>
            </w:r>
            <w:r w:rsidR="00B746F0">
              <w:rPr>
                <w:rFonts w:eastAsia="Times New Roman" w:cs="Helvetica"/>
                <w:color w:val="000000"/>
                <w:sz w:val="20"/>
                <w:szCs w:val="20"/>
              </w:rPr>
              <w:t xml:space="preserve">Ajax, </w:t>
            </w:r>
            <w:r w:rsidR="008022E1">
              <w:rPr>
                <w:rFonts w:eastAsia="Times New Roman" w:cs="Helvetica"/>
                <w:color w:val="000000"/>
                <w:sz w:val="20"/>
                <w:szCs w:val="20"/>
              </w:rPr>
              <w:t xml:space="preserve">Ajax </w:t>
            </w:r>
            <w:r w:rsidR="00B746F0">
              <w:rPr>
                <w:rFonts w:eastAsia="Times New Roman" w:cs="Helvetica"/>
                <w:color w:val="000000"/>
                <w:sz w:val="20"/>
                <w:szCs w:val="20"/>
              </w:rPr>
              <w:t>fe</w:t>
            </w:r>
            <w:r w:rsidR="00E95F7C">
              <w:rPr>
                <w:rFonts w:eastAsia="Times New Roman" w:cs="Helvetica"/>
                <w:color w:val="000000"/>
                <w:sz w:val="20"/>
                <w:szCs w:val="20"/>
              </w:rPr>
              <w:t>tch a</w:t>
            </w:r>
            <w:r w:rsidR="00B746F0">
              <w:rPr>
                <w:rFonts w:eastAsia="Times New Roman" w:cs="Helvetica"/>
                <w:color w:val="000000"/>
                <w:sz w:val="20"/>
                <w:szCs w:val="20"/>
              </w:rPr>
              <w:t xml:space="preserve">pi, </w:t>
            </w:r>
            <w:r w:rsidR="001F44A4">
              <w:rPr>
                <w:rFonts w:eastAsia="Times New Roman" w:cs="Helvetica"/>
                <w:color w:val="000000"/>
                <w:sz w:val="20"/>
                <w:szCs w:val="20"/>
              </w:rPr>
              <w:t>Json</w:t>
            </w:r>
            <w:r w:rsidR="004052AF">
              <w:rPr>
                <w:rFonts w:eastAsia="Times New Roman" w:cs="Helvetica"/>
                <w:color w:val="000000"/>
                <w:sz w:val="20"/>
                <w:szCs w:val="20"/>
              </w:rPr>
              <w:t>,</w:t>
            </w:r>
            <w:r w:rsidR="00362278" w:rsidRPr="006A658A">
              <w:rPr>
                <w:rFonts w:eastAsia="Times New Roman" w:cs="Helvetica"/>
                <w:color w:val="000000"/>
                <w:sz w:val="20"/>
                <w:szCs w:val="20"/>
              </w:rPr>
              <w:t xml:space="preserve"> Wordpress</w:t>
            </w:r>
            <w:r w:rsidR="00732812">
              <w:rPr>
                <w:rFonts w:eastAsia="Times New Roman" w:cs="Helvetica"/>
                <w:color w:val="000000"/>
                <w:sz w:val="20"/>
                <w:szCs w:val="20"/>
              </w:rPr>
              <w:t>, Git and Github</w:t>
            </w:r>
          </w:p>
          <w:p w:rsidR="009C4FB9" w:rsidRPr="006A658A" w:rsidRDefault="009C4FB9" w:rsidP="0053159E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eastAsia="Times New Roman" w:cs="Helvetica"/>
                <w:color w:val="000000"/>
                <w:sz w:val="20"/>
                <w:szCs w:val="20"/>
              </w:rPr>
            </w:pPr>
            <w:r w:rsidRPr="006A658A">
              <w:rPr>
                <w:rFonts w:eastAsia="Times New Roman" w:cs="Helvetica"/>
                <w:color w:val="000000"/>
                <w:sz w:val="20"/>
                <w:szCs w:val="20"/>
              </w:rPr>
              <w:t>Concepts: Object Oriented Programming Concepts</w:t>
            </w:r>
          </w:p>
          <w:p w:rsidR="009C4FB9" w:rsidRPr="006A658A" w:rsidRDefault="006C12B7" w:rsidP="0053159E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eastAsia="Times New Roman" w:cs="Helvetica"/>
                <w:color w:val="000000"/>
                <w:sz w:val="20"/>
                <w:szCs w:val="20"/>
              </w:rPr>
            </w:pPr>
            <w:r w:rsidRPr="006A658A">
              <w:rPr>
                <w:rFonts w:eastAsia="Times New Roman" w:cs="Helvetica"/>
                <w:color w:val="000000"/>
                <w:sz w:val="20"/>
                <w:szCs w:val="20"/>
              </w:rPr>
              <w:t>Operating System</w:t>
            </w:r>
            <w:r w:rsidR="009C4FB9" w:rsidRPr="006A658A">
              <w:rPr>
                <w:rFonts w:eastAsia="Times New Roman" w:cs="Helvetica"/>
                <w:color w:val="000000"/>
                <w:sz w:val="20"/>
                <w:szCs w:val="20"/>
              </w:rPr>
              <w:t>: Windows</w:t>
            </w:r>
          </w:p>
          <w:p w:rsidR="001831E2" w:rsidRPr="006A658A" w:rsidRDefault="001831E2" w:rsidP="0053159E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eastAsia="Times New Roman" w:cs="Helvetica"/>
                <w:color w:val="000000"/>
                <w:sz w:val="20"/>
                <w:szCs w:val="20"/>
              </w:rPr>
            </w:pPr>
            <w:r w:rsidRPr="006A658A">
              <w:rPr>
                <w:rFonts w:eastAsia="Times New Roman" w:cs="Helvetica"/>
                <w:color w:val="000000"/>
                <w:sz w:val="20"/>
                <w:szCs w:val="20"/>
              </w:rPr>
              <w:t>Tools: Google Chrome Developer Tools</w:t>
            </w:r>
          </w:p>
          <w:p w:rsidR="00036450" w:rsidRPr="001831E2" w:rsidRDefault="00892F5B" w:rsidP="0053159E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eastAsia="Times New Roman" w:cs="Helvetica"/>
                <w:color w:val="000000"/>
                <w:sz w:val="22"/>
              </w:rPr>
            </w:pPr>
            <w:r w:rsidRPr="006A658A">
              <w:rPr>
                <w:rFonts w:eastAsia="Times New Roman" w:cs="Helvetica"/>
                <w:color w:val="000000"/>
                <w:sz w:val="20"/>
                <w:szCs w:val="20"/>
              </w:rPr>
              <w:t>Editor</w:t>
            </w:r>
            <w:r w:rsidR="009C4FB9" w:rsidRPr="006A658A">
              <w:rPr>
                <w:rFonts w:eastAsia="Times New Roman" w:cs="Helvetica"/>
                <w:color w:val="000000"/>
                <w:sz w:val="20"/>
                <w:szCs w:val="20"/>
              </w:rPr>
              <w:t>: Atom, Sublime</w:t>
            </w:r>
          </w:p>
        </w:tc>
      </w:tr>
    </w:tbl>
    <w:p w:rsidR="0043117B" w:rsidRPr="00CC270A" w:rsidRDefault="00146F2E" w:rsidP="000C45FF">
      <w:pPr>
        <w:tabs>
          <w:tab w:val="left" w:pos="990"/>
        </w:tabs>
        <w:rPr>
          <w:sz w:val="20"/>
          <w:szCs w:val="20"/>
        </w:rPr>
      </w:pPr>
    </w:p>
    <w:sectPr w:rsidR="0043117B" w:rsidRPr="00CC270A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F2E" w:rsidRDefault="00146F2E" w:rsidP="000C45FF">
      <w:r>
        <w:separator/>
      </w:r>
    </w:p>
  </w:endnote>
  <w:endnote w:type="continuationSeparator" w:id="0">
    <w:p w:rsidR="00146F2E" w:rsidRDefault="00146F2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F2E" w:rsidRDefault="00146F2E" w:rsidP="000C45FF">
      <w:r>
        <w:separator/>
      </w:r>
    </w:p>
  </w:footnote>
  <w:footnote w:type="continuationSeparator" w:id="0">
    <w:p w:rsidR="00146F2E" w:rsidRDefault="00146F2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D30E4"/>
    <w:multiLevelType w:val="hybridMultilevel"/>
    <w:tmpl w:val="934AE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23182"/>
    <w:multiLevelType w:val="hybridMultilevel"/>
    <w:tmpl w:val="078CE3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47C93"/>
    <w:multiLevelType w:val="hybridMultilevel"/>
    <w:tmpl w:val="C54CAC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653466"/>
    <w:multiLevelType w:val="hybridMultilevel"/>
    <w:tmpl w:val="F5F8E3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8C31FA"/>
    <w:multiLevelType w:val="hybridMultilevel"/>
    <w:tmpl w:val="FFEED0F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B2E"/>
    <w:rsid w:val="00020D03"/>
    <w:rsid w:val="00024774"/>
    <w:rsid w:val="00036450"/>
    <w:rsid w:val="00094499"/>
    <w:rsid w:val="000C2D20"/>
    <w:rsid w:val="000C45FF"/>
    <w:rsid w:val="000E3FD1"/>
    <w:rsid w:val="000F5C6C"/>
    <w:rsid w:val="0010574F"/>
    <w:rsid w:val="00112054"/>
    <w:rsid w:val="00132A31"/>
    <w:rsid w:val="00146F2E"/>
    <w:rsid w:val="001525E1"/>
    <w:rsid w:val="00161864"/>
    <w:rsid w:val="00180329"/>
    <w:rsid w:val="001831E2"/>
    <w:rsid w:val="0019001F"/>
    <w:rsid w:val="001A74A5"/>
    <w:rsid w:val="001B2ABD"/>
    <w:rsid w:val="001D00B1"/>
    <w:rsid w:val="001E0391"/>
    <w:rsid w:val="001E1759"/>
    <w:rsid w:val="001F1ECC"/>
    <w:rsid w:val="001F44A4"/>
    <w:rsid w:val="00233549"/>
    <w:rsid w:val="002400EB"/>
    <w:rsid w:val="00256CF7"/>
    <w:rsid w:val="00281FD5"/>
    <w:rsid w:val="002F56CA"/>
    <w:rsid w:val="0030481B"/>
    <w:rsid w:val="003156FC"/>
    <w:rsid w:val="003254B5"/>
    <w:rsid w:val="00362278"/>
    <w:rsid w:val="0037121F"/>
    <w:rsid w:val="003A6B7D"/>
    <w:rsid w:val="003B06CA"/>
    <w:rsid w:val="00400B2E"/>
    <w:rsid w:val="004052AF"/>
    <w:rsid w:val="004071FC"/>
    <w:rsid w:val="00445947"/>
    <w:rsid w:val="004813B3"/>
    <w:rsid w:val="00496591"/>
    <w:rsid w:val="004A065B"/>
    <w:rsid w:val="004C63E4"/>
    <w:rsid w:val="004D3011"/>
    <w:rsid w:val="004D39EC"/>
    <w:rsid w:val="005262AC"/>
    <w:rsid w:val="0053159E"/>
    <w:rsid w:val="005549E2"/>
    <w:rsid w:val="005B4D66"/>
    <w:rsid w:val="005E39D5"/>
    <w:rsid w:val="00600670"/>
    <w:rsid w:val="00617151"/>
    <w:rsid w:val="0062123A"/>
    <w:rsid w:val="006270B1"/>
    <w:rsid w:val="0063637B"/>
    <w:rsid w:val="00646E75"/>
    <w:rsid w:val="00656255"/>
    <w:rsid w:val="006771D0"/>
    <w:rsid w:val="006970FB"/>
    <w:rsid w:val="006A29E3"/>
    <w:rsid w:val="006A658A"/>
    <w:rsid w:val="006C12B7"/>
    <w:rsid w:val="006D5D9A"/>
    <w:rsid w:val="006E6A82"/>
    <w:rsid w:val="006F3AD0"/>
    <w:rsid w:val="00715FCB"/>
    <w:rsid w:val="00732812"/>
    <w:rsid w:val="00743101"/>
    <w:rsid w:val="00747B50"/>
    <w:rsid w:val="007775E1"/>
    <w:rsid w:val="007867A0"/>
    <w:rsid w:val="007927F5"/>
    <w:rsid w:val="00801F1A"/>
    <w:rsid w:val="008022E1"/>
    <w:rsid w:val="00802CA0"/>
    <w:rsid w:val="00805DEF"/>
    <w:rsid w:val="00831837"/>
    <w:rsid w:val="00892F5B"/>
    <w:rsid w:val="008F35B9"/>
    <w:rsid w:val="009260CD"/>
    <w:rsid w:val="00952C25"/>
    <w:rsid w:val="00980D35"/>
    <w:rsid w:val="009C4FB9"/>
    <w:rsid w:val="009F1D1D"/>
    <w:rsid w:val="00A2118D"/>
    <w:rsid w:val="00A21C54"/>
    <w:rsid w:val="00A301D2"/>
    <w:rsid w:val="00A37802"/>
    <w:rsid w:val="00A44B8A"/>
    <w:rsid w:val="00A47892"/>
    <w:rsid w:val="00A73874"/>
    <w:rsid w:val="00AD76E2"/>
    <w:rsid w:val="00B20152"/>
    <w:rsid w:val="00B27840"/>
    <w:rsid w:val="00B359E4"/>
    <w:rsid w:val="00B5081E"/>
    <w:rsid w:val="00B57D98"/>
    <w:rsid w:val="00B70850"/>
    <w:rsid w:val="00B746F0"/>
    <w:rsid w:val="00B7782E"/>
    <w:rsid w:val="00BC43DB"/>
    <w:rsid w:val="00BE6296"/>
    <w:rsid w:val="00C019E4"/>
    <w:rsid w:val="00C066B6"/>
    <w:rsid w:val="00C37BA1"/>
    <w:rsid w:val="00C4674C"/>
    <w:rsid w:val="00C506CF"/>
    <w:rsid w:val="00C72BED"/>
    <w:rsid w:val="00C9578B"/>
    <w:rsid w:val="00CB0055"/>
    <w:rsid w:val="00CB5913"/>
    <w:rsid w:val="00CC270A"/>
    <w:rsid w:val="00D11A9A"/>
    <w:rsid w:val="00D2522B"/>
    <w:rsid w:val="00D422DE"/>
    <w:rsid w:val="00D5459D"/>
    <w:rsid w:val="00D61032"/>
    <w:rsid w:val="00DA1F4D"/>
    <w:rsid w:val="00DD172A"/>
    <w:rsid w:val="00E25A26"/>
    <w:rsid w:val="00E4381A"/>
    <w:rsid w:val="00E55D74"/>
    <w:rsid w:val="00E95F7C"/>
    <w:rsid w:val="00F24B85"/>
    <w:rsid w:val="00F60274"/>
    <w:rsid w:val="00F77FB9"/>
    <w:rsid w:val="00F92DDF"/>
    <w:rsid w:val="00FB068F"/>
    <w:rsid w:val="00FC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9C4F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92DDF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MANI_JG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78490750453946"/>
          <c:y val="2.0202020202020204E-2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>
              <a:glow>
                <a:schemeClr val="accent1">
                  <a:alpha val="40000"/>
                </a:schemeClr>
              </a:glow>
              <a:softEdge rad="0"/>
            </a:effectLst>
          </c:spPr>
          <c:invertIfNegative val="0"/>
          <c:dLbls>
            <c:dLbl>
              <c:idx val="5"/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Arial Narrow" panose="020B060602020203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Photoshop</c:v>
                </c:pt>
                <c:pt idx="1">
                  <c:v>User Design</c:v>
                </c:pt>
                <c:pt idx="2">
                  <c:v>Bootstrap 4</c:v>
                </c:pt>
                <c:pt idx="3">
                  <c:v>Sass</c:v>
                </c:pt>
                <c:pt idx="4">
                  <c:v>Javascript</c:v>
                </c:pt>
                <c:pt idx="5">
                  <c:v>CSS3</c:v>
                </c:pt>
                <c:pt idx="6">
                  <c:v>HTML5</c:v>
                </c:pt>
              </c:strCache>
            </c:strRef>
          </c:cat>
          <c:val>
            <c:numRef>
              <c:f>Sheet1!$B$2:$B$8</c:f>
              <c:numCache>
                <c:formatCode>0%</c:formatCode>
                <c:ptCount val="7"/>
                <c:pt idx="0">
                  <c:v>0.57999999999999996</c:v>
                </c:pt>
                <c:pt idx="1">
                  <c:v>0.67</c:v>
                </c:pt>
                <c:pt idx="2">
                  <c:v>0.82</c:v>
                </c:pt>
                <c:pt idx="3">
                  <c:v>0.8</c:v>
                </c:pt>
                <c:pt idx="4">
                  <c:v>0.7</c:v>
                </c:pt>
                <c:pt idx="5">
                  <c:v>0.85</c:v>
                </c:pt>
                <c:pt idx="6">
                  <c:v>0.9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2"/>
        <c:overlap val="-100"/>
        <c:axId val="207032496"/>
        <c:axId val="210187088"/>
      </c:barChart>
      <c:catAx>
        <c:axId val="2070324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>
            <a:softEdge rad="0"/>
          </a:effectLst>
        </c:spPr>
        <c:txPr>
          <a:bodyPr rot="-60000000" spcFirstLastPara="1" vertOverflow="ellipsis" vert="horz" wrap="square" anchor="ctr" anchorCtr="1"/>
          <a:lstStyle/>
          <a:p>
            <a:pPr>
              <a:defRPr sz="95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 Narrow" panose="020B0606020202030204" pitchFamily="34" charset="0"/>
                <a:ea typeface="+mn-ea"/>
                <a:cs typeface="+mn-cs"/>
              </a:defRPr>
            </a:pPr>
            <a:endParaRPr lang="en-US"/>
          </a:p>
        </c:txPr>
        <c:crossAx val="210187088"/>
        <c:crosses val="autoZero"/>
        <c:auto val="1"/>
        <c:lblAlgn val="ctr"/>
        <c:lblOffset val="100"/>
        <c:noMultiLvlLbl val="0"/>
      </c:catAx>
      <c:valAx>
        <c:axId val="210187088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207032496"/>
        <c:crosses val="autoZero"/>
        <c:crossBetween val="between"/>
        <c:majorUnit val="0.25"/>
      </c:valAx>
      <c:spPr>
        <a:noFill/>
        <a:ln>
          <a:noFill/>
        </a:ln>
        <a:effectLst>
          <a:glow>
            <a:schemeClr val="accent1">
              <a:alpha val="40000"/>
            </a:schemeClr>
          </a:glow>
          <a:softEdge rad="0"/>
        </a:effectLst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>
          <a:latin typeface="Arial Narrow" panose="020B0606020202030204" pitchFamily="34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B7F83D390E42998DF777F6A0505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1B4DE-D498-405A-A446-BB04D7AD3074}"/>
      </w:docPartPr>
      <w:docPartBody>
        <w:p w:rsidR="00F62DA3" w:rsidRDefault="009F2E66">
          <w:pPr>
            <w:pStyle w:val="57B7F83D390E42998DF777F6A0505846"/>
          </w:pPr>
          <w:r w:rsidRPr="00D5459D">
            <w:t>Profile</w:t>
          </w:r>
        </w:p>
      </w:docPartBody>
    </w:docPart>
    <w:docPart>
      <w:docPartPr>
        <w:name w:val="ACD8CB374EDA47DFBBE78E80FD03A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BD2A5-25CD-492A-9E9C-426A99D15886}"/>
      </w:docPartPr>
      <w:docPartBody>
        <w:p w:rsidR="00F62DA3" w:rsidRDefault="009F2E66">
          <w:pPr>
            <w:pStyle w:val="ACD8CB374EDA47DFBBE78E80FD03A9C0"/>
          </w:pPr>
          <w:r w:rsidRPr="00CB0055">
            <w:t>Contact</w:t>
          </w:r>
        </w:p>
      </w:docPartBody>
    </w:docPart>
    <w:docPart>
      <w:docPartPr>
        <w:name w:val="0717569725A94A44AD756540141BF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A00B5-2024-459C-92B7-7BB593C6CECE}"/>
      </w:docPartPr>
      <w:docPartBody>
        <w:p w:rsidR="00F62DA3" w:rsidRDefault="009F2E66">
          <w:pPr>
            <w:pStyle w:val="0717569725A94A44AD756540141BF25B"/>
          </w:pPr>
          <w:r w:rsidRPr="004D3011">
            <w:t>PHONE:</w:t>
          </w:r>
        </w:p>
      </w:docPartBody>
    </w:docPart>
    <w:docPart>
      <w:docPartPr>
        <w:name w:val="EE3735F508FD4DFD9F2173CE03832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C5A95-51BA-47E8-BEF3-BE394C9C3DD8}"/>
      </w:docPartPr>
      <w:docPartBody>
        <w:p w:rsidR="00F62DA3" w:rsidRDefault="009F2E66">
          <w:pPr>
            <w:pStyle w:val="EE3735F508FD4DFD9F2173CE03832295"/>
          </w:pPr>
          <w:r w:rsidRPr="004D3011">
            <w:t>WEBSITE:</w:t>
          </w:r>
        </w:p>
      </w:docPartBody>
    </w:docPart>
    <w:docPart>
      <w:docPartPr>
        <w:name w:val="403B799B5FCB408F810FB42586180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EED1F-B747-4018-BAD8-FEDAAFB68039}"/>
      </w:docPartPr>
      <w:docPartBody>
        <w:p w:rsidR="00F62DA3" w:rsidRDefault="009F2E66">
          <w:pPr>
            <w:pStyle w:val="403B799B5FCB408F810FB42586180E94"/>
          </w:pPr>
          <w:r w:rsidRPr="004D3011">
            <w:t>EMAIL:</w:t>
          </w:r>
        </w:p>
      </w:docPartBody>
    </w:docPart>
    <w:docPart>
      <w:docPartPr>
        <w:name w:val="57A7A58B1BF3480B993EE6231EBBE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32CD-20BC-4A34-83F0-76E7DE5415DB}"/>
      </w:docPartPr>
      <w:docPartBody>
        <w:p w:rsidR="00F62DA3" w:rsidRDefault="009F2E66">
          <w:pPr>
            <w:pStyle w:val="57A7A58B1BF3480B993EE6231EBBE1C6"/>
          </w:pPr>
          <w:r w:rsidRPr="00036450">
            <w:t>EDUCATION</w:t>
          </w:r>
        </w:p>
      </w:docPartBody>
    </w:docPart>
    <w:docPart>
      <w:docPartPr>
        <w:name w:val="CF44A1F24F2144C689EC7C3934493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C69FD-85BD-498F-8265-FC01689BCA10}"/>
      </w:docPartPr>
      <w:docPartBody>
        <w:p w:rsidR="00F62DA3" w:rsidRDefault="009F2E66">
          <w:pPr>
            <w:pStyle w:val="CF44A1F24F2144C689EC7C3934493A16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E66"/>
    <w:rsid w:val="0038433B"/>
    <w:rsid w:val="0070676B"/>
    <w:rsid w:val="00865A61"/>
    <w:rsid w:val="009F2E66"/>
    <w:rsid w:val="00A27E0D"/>
    <w:rsid w:val="00C30BB8"/>
    <w:rsid w:val="00C96EDD"/>
    <w:rsid w:val="00D52E0B"/>
    <w:rsid w:val="00F6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0E637C27AA4FB3B667768804A3BEC3">
    <w:name w:val="E90E637C27AA4FB3B667768804A3BEC3"/>
  </w:style>
  <w:style w:type="paragraph" w:customStyle="1" w:styleId="65C26CCE018B475D902F9FE9EFD6584F">
    <w:name w:val="65C26CCE018B475D902F9FE9EFD6584F"/>
  </w:style>
  <w:style w:type="paragraph" w:customStyle="1" w:styleId="57B7F83D390E42998DF777F6A0505846">
    <w:name w:val="57B7F83D390E42998DF777F6A0505846"/>
  </w:style>
  <w:style w:type="paragraph" w:customStyle="1" w:styleId="3F927C2C579F4988A2CE9012EF0B25F4">
    <w:name w:val="3F927C2C579F4988A2CE9012EF0B25F4"/>
  </w:style>
  <w:style w:type="paragraph" w:customStyle="1" w:styleId="ACD8CB374EDA47DFBBE78E80FD03A9C0">
    <w:name w:val="ACD8CB374EDA47DFBBE78E80FD03A9C0"/>
  </w:style>
  <w:style w:type="paragraph" w:customStyle="1" w:styleId="0717569725A94A44AD756540141BF25B">
    <w:name w:val="0717569725A94A44AD756540141BF25B"/>
  </w:style>
  <w:style w:type="paragraph" w:customStyle="1" w:styleId="695E151D837C4DCEB318F77702DEF74E">
    <w:name w:val="695E151D837C4DCEB318F77702DEF74E"/>
  </w:style>
  <w:style w:type="paragraph" w:customStyle="1" w:styleId="EE3735F508FD4DFD9F2173CE03832295">
    <w:name w:val="EE3735F508FD4DFD9F2173CE03832295"/>
  </w:style>
  <w:style w:type="paragraph" w:customStyle="1" w:styleId="01F8BBEE8B994E38867C62FCDEEF4B2A">
    <w:name w:val="01F8BBEE8B994E38867C62FCDEEF4B2A"/>
  </w:style>
  <w:style w:type="paragraph" w:customStyle="1" w:styleId="403B799B5FCB408F810FB42586180E94">
    <w:name w:val="403B799B5FCB408F810FB42586180E94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7F44471E5A74E4E8A07E923BA4AB737">
    <w:name w:val="17F44471E5A74E4E8A07E923BA4AB737"/>
  </w:style>
  <w:style w:type="paragraph" w:customStyle="1" w:styleId="80BA7F1DEA294956835CD9928FE2BAFD">
    <w:name w:val="80BA7F1DEA294956835CD9928FE2BAFD"/>
  </w:style>
  <w:style w:type="paragraph" w:customStyle="1" w:styleId="C2494E215EA04DD2904C421FEC2C4452">
    <w:name w:val="C2494E215EA04DD2904C421FEC2C4452"/>
  </w:style>
  <w:style w:type="paragraph" w:customStyle="1" w:styleId="E2397DCCFC5C4A54A754E29A91D59B40">
    <w:name w:val="E2397DCCFC5C4A54A754E29A91D59B40"/>
  </w:style>
  <w:style w:type="paragraph" w:customStyle="1" w:styleId="89785E667E104BDFB6CDDF2C18496AB1">
    <w:name w:val="89785E667E104BDFB6CDDF2C18496AB1"/>
  </w:style>
  <w:style w:type="paragraph" w:customStyle="1" w:styleId="6A39F7F02FD04021B18DB56F571BD40F">
    <w:name w:val="6A39F7F02FD04021B18DB56F571BD40F"/>
  </w:style>
  <w:style w:type="paragraph" w:customStyle="1" w:styleId="57A7A58B1BF3480B993EE6231EBBE1C6">
    <w:name w:val="57A7A58B1BF3480B993EE6231EBBE1C6"/>
  </w:style>
  <w:style w:type="paragraph" w:customStyle="1" w:styleId="69636FFAA65D4BC3802EFB4D5FFD8D9A">
    <w:name w:val="69636FFAA65D4BC3802EFB4D5FFD8D9A"/>
  </w:style>
  <w:style w:type="paragraph" w:customStyle="1" w:styleId="4594826ED69C4A1DBB0F4C12DB2C364A">
    <w:name w:val="4594826ED69C4A1DBB0F4C12DB2C364A"/>
  </w:style>
  <w:style w:type="paragraph" w:customStyle="1" w:styleId="914EBC5DD3314047A98F80DB7DDD9749">
    <w:name w:val="914EBC5DD3314047A98F80DB7DDD9749"/>
  </w:style>
  <w:style w:type="paragraph" w:customStyle="1" w:styleId="BBAED624E62F4613A8E54EF11FC939C0">
    <w:name w:val="BBAED624E62F4613A8E54EF11FC939C0"/>
  </w:style>
  <w:style w:type="paragraph" w:customStyle="1" w:styleId="98763053C32F483EA0D2D2E436384B7F">
    <w:name w:val="98763053C32F483EA0D2D2E436384B7F"/>
  </w:style>
  <w:style w:type="paragraph" w:customStyle="1" w:styleId="AD4473DB135C4FB8AD2E89AF6A4D696F">
    <w:name w:val="AD4473DB135C4FB8AD2E89AF6A4D696F"/>
  </w:style>
  <w:style w:type="paragraph" w:customStyle="1" w:styleId="9F380D47277D456ABEE1E7B392E0BF0B">
    <w:name w:val="9F380D47277D456ABEE1E7B392E0BF0B"/>
  </w:style>
  <w:style w:type="paragraph" w:customStyle="1" w:styleId="D4AAC76B68C04FB3B386B57881528682">
    <w:name w:val="D4AAC76B68C04FB3B386B57881528682"/>
  </w:style>
  <w:style w:type="paragraph" w:customStyle="1" w:styleId="9B5671EBACE74690AE4C4A7CAD551B91">
    <w:name w:val="9B5671EBACE74690AE4C4A7CAD551B91"/>
  </w:style>
  <w:style w:type="paragraph" w:customStyle="1" w:styleId="9498653320E745839063F9727C193CD4">
    <w:name w:val="9498653320E745839063F9727C193CD4"/>
  </w:style>
  <w:style w:type="paragraph" w:customStyle="1" w:styleId="EE5F489687804B569EBF86BF08E10B23">
    <w:name w:val="EE5F489687804B569EBF86BF08E10B23"/>
  </w:style>
  <w:style w:type="paragraph" w:customStyle="1" w:styleId="8D99E5B85CA54758B7B9E3B45321195C">
    <w:name w:val="8D99E5B85CA54758B7B9E3B45321195C"/>
  </w:style>
  <w:style w:type="paragraph" w:customStyle="1" w:styleId="F8BCC11F81124BE8854B014427EC445A">
    <w:name w:val="F8BCC11F81124BE8854B014427EC445A"/>
  </w:style>
  <w:style w:type="paragraph" w:customStyle="1" w:styleId="DD4B105D447A4A48925A7F8AD1FDAD3B">
    <w:name w:val="DD4B105D447A4A48925A7F8AD1FDAD3B"/>
  </w:style>
  <w:style w:type="paragraph" w:customStyle="1" w:styleId="CF9391AB6A404A51B968AE7FEC1A053B">
    <w:name w:val="CF9391AB6A404A51B968AE7FEC1A053B"/>
  </w:style>
  <w:style w:type="paragraph" w:customStyle="1" w:styleId="68E13095F23946B692972D4FC6262EF7">
    <w:name w:val="68E13095F23946B692972D4FC6262EF7"/>
  </w:style>
  <w:style w:type="paragraph" w:customStyle="1" w:styleId="B96C0F6938404B8D92997170ACF9080F">
    <w:name w:val="B96C0F6938404B8D92997170ACF9080F"/>
  </w:style>
  <w:style w:type="paragraph" w:customStyle="1" w:styleId="03B95C82AB584542A674FF15F94B341E">
    <w:name w:val="03B95C82AB584542A674FF15F94B341E"/>
  </w:style>
  <w:style w:type="paragraph" w:customStyle="1" w:styleId="13BAA66325C645CEB97E4F9DF4D12338">
    <w:name w:val="13BAA66325C645CEB97E4F9DF4D12338"/>
  </w:style>
  <w:style w:type="paragraph" w:customStyle="1" w:styleId="E7B983F2230E43848970F92F421B4701">
    <w:name w:val="E7B983F2230E43848970F92F421B4701"/>
  </w:style>
  <w:style w:type="paragraph" w:customStyle="1" w:styleId="26B82106484143BCA0EC3218A17EC2E5">
    <w:name w:val="26B82106484143BCA0EC3218A17EC2E5"/>
  </w:style>
  <w:style w:type="paragraph" w:customStyle="1" w:styleId="0378B2D17BF047E79FA5E485505C7020">
    <w:name w:val="0378B2D17BF047E79FA5E485505C7020"/>
  </w:style>
  <w:style w:type="paragraph" w:customStyle="1" w:styleId="8A5514AB55B149AD8D28E4A45A6F5D7C">
    <w:name w:val="8A5514AB55B149AD8D28E4A45A6F5D7C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CF44A1F24F2144C689EC7C3934493A16">
    <w:name w:val="CF44A1F24F2144C689EC7C3934493A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2019-05-10T16:26:00Z</dcterms:created>
  <dcterms:modified xsi:type="dcterms:W3CDTF">2028-01-01T01:47:00Z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